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3300" w14:textId="77777777" w:rsidR="00B76468" w:rsidRDefault="00B76468" w:rsidP="00B76468">
      <w:pPr>
        <w:pStyle w:val="NoSpacing"/>
      </w:pPr>
      <w:r>
        <w:t xml:space="preserve">I made an </w:t>
      </w:r>
      <w:proofErr w:type="spellStart"/>
      <w:r>
        <w:t>c#</w:t>
      </w:r>
      <w:proofErr w:type="spellEnd"/>
      <w:r>
        <w:t xml:space="preserve"> application which when run on a computer will extract its Hardware Information</w:t>
      </w:r>
    </w:p>
    <w:p w14:paraId="54526FD3" w14:textId="77777777" w:rsidR="00B76468" w:rsidRDefault="00B76468" w:rsidP="00B76468">
      <w:pPr>
        <w:pStyle w:val="NoSpacing"/>
      </w:pPr>
    </w:p>
    <w:p w14:paraId="7998CFFC" w14:textId="188C7C4A" w:rsidR="00B76468" w:rsidRDefault="00B76468" w:rsidP="00B76468">
      <w:pPr>
        <w:pStyle w:val="NoSpacing"/>
      </w:pPr>
      <w:r>
        <w:t>the application will be running on each computer individually</w:t>
      </w:r>
    </w:p>
    <w:p w14:paraId="6088E651" w14:textId="7EF89D8B" w:rsidR="00B76468" w:rsidRDefault="00B76468" w:rsidP="00B76468">
      <w:pPr>
        <w:pStyle w:val="NoSpacing"/>
      </w:pPr>
    </w:p>
    <w:p w14:paraId="22C0E1D2" w14:textId="3F9F2EE3" w:rsidR="00B76468" w:rsidRDefault="00B76468" w:rsidP="00B76468">
      <w:pPr>
        <w:pStyle w:val="NoSpacing"/>
      </w:pPr>
      <w:r>
        <w:t>Each class I made will have methods to assign each property its value. Which is working now</w:t>
      </w:r>
    </w:p>
    <w:p w14:paraId="766FEAAF" w14:textId="77777777" w:rsidR="00B76468" w:rsidRDefault="00B76468" w:rsidP="00B76468">
      <w:pPr>
        <w:pStyle w:val="NoSpacing"/>
      </w:pPr>
    </w:p>
    <w:p w14:paraId="3E8B2A65" w14:textId="2C70A8D8" w:rsidR="00B76468" w:rsidRDefault="00B76468" w:rsidP="00B76468">
      <w:pPr>
        <w:pStyle w:val="NoSpacing"/>
      </w:pPr>
      <w:r>
        <w:t>I made Following classes</w:t>
      </w:r>
    </w:p>
    <w:p w14:paraId="790A4374" w14:textId="77777777" w:rsidR="00B76468" w:rsidRDefault="00B76468" w:rsidP="00B76468">
      <w:pPr>
        <w:pStyle w:val="NoSpacing"/>
      </w:pPr>
    </w:p>
    <w:p w14:paraId="7BE6310A" w14:textId="77777777" w:rsidR="00B76468" w:rsidRDefault="00B76468" w:rsidP="00B76468">
      <w:pPr>
        <w:pStyle w:val="NoSpacing"/>
      </w:pPr>
      <w:proofErr w:type="spellStart"/>
      <w:r>
        <w:t>Device.cs</w:t>
      </w:r>
      <w:proofErr w:type="spellEnd"/>
      <w:r>
        <w:t xml:space="preserve"> (Extract Basic Device Information)</w:t>
      </w:r>
    </w:p>
    <w:p w14:paraId="64C1A90E" w14:textId="747F7080" w:rsidR="00282E28" w:rsidRDefault="00B76468" w:rsidP="00282E28">
      <w:pPr>
        <w:pStyle w:val="NoSpacing"/>
      </w:pPr>
      <w:proofErr w:type="spellStart"/>
      <w:r>
        <w:t>SerialNumber</w:t>
      </w:r>
      <w:proofErr w:type="spellEnd"/>
    </w:p>
    <w:p w14:paraId="5FBB997C" w14:textId="77777777" w:rsidR="00B76468" w:rsidRDefault="00B76468" w:rsidP="00B76468">
      <w:pPr>
        <w:pStyle w:val="NoSpacing"/>
      </w:pPr>
      <w:r>
        <w:t>Manufacturer</w:t>
      </w:r>
    </w:p>
    <w:p w14:paraId="3AFC0F80" w14:textId="77777777" w:rsidR="00B76468" w:rsidRDefault="00B76468" w:rsidP="00B76468">
      <w:pPr>
        <w:pStyle w:val="NoSpacing"/>
      </w:pPr>
      <w:r>
        <w:t>Model</w:t>
      </w:r>
    </w:p>
    <w:p w14:paraId="72EB7917" w14:textId="77777777" w:rsidR="00B76468" w:rsidRDefault="00B76468" w:rsidP="00B76468">
      <w:pPr>
        <w:pStyle w:val="NoSpacing"/>
      </w:pPr>
      <w:proofErr w:type="spellStart"/>
      <w:r>
        <w:t>ModelYear</w:t>
      </w:r>
      <w:proofErr w:type="spellEnd"/>
    </w:p>
    <w:p w14:paraId="4E914E28" w14:textId="77777777" w:rsidR="00B76468" w:rsidRDefault="00B76468" w:rsidP="00B76468">
      <w:pPr>
        <w:pStyle w:val="NoSpacing"/>
      </w:pPr>
      <w:proofErr w:type="spellStart"/>
      <w:r>
        <w:t>PartNumber</w:t>
      </w:r>
      <w:proofErr w:type="spellEnd"/>
    </w:p>
    <w:p w14:paraId="37703677" w14:textId="77777777" w:rsidR="00B76468" w:rsidRDefault="00B76468" w:rsidP="00B76468">
      <w:pPr>
        <w:pStyle w:val="NoSpacing"/>
      </w:pPr>
      <w:proofErr w:type="spellStart"/>
      <w:r>
        <w:t>DeviceType</w:t>
      </w:r>
      <w:proofErr w:type="spellEnd"/>
    </w:p>
    <w:p w14:paraId="1B79C801" w14:textId="58D69DF8" w:rsidR="006478A7" w:rsidRDefault="00B76468" w:rsidP="00B76468">
      <w:pPr>
        <w:pStyle w:val="NoSpacing"/>
      </w:pPr>
      <w:r>
        <w:t>Category</w:t>
      </w:r>
    </w:p>
    <w:p w14:paraId="3C771553" w14:textId="3F79F003" w:rsidR="00B76468" w:rsidRDefault="00B76468" w:rsidP="00B76468">
      <w:pPr>
        <w:pStyle w:val="NoSpacing"/>
      </w:pPr>
    </w:p>
    <w:p w14:paraId="43F97B48" w14:textId="6BCEA9B7" w:rsidR="00B76468" w:rsidRDefault="00B76468" w:rsidP="00B76468">
      <w:pPr>
        <w:pStyle w:val="NoSpacing"/>
      </w:pPr>
      <w:proofErr w:type="spellStart"/>
      <w:r>
        <w:t>Motherboard.cs</w:t>
      </w:r>
      <w:proofErr w:type="spellEnd"/>
      <w:r>
        <w:t xml:space="preserve"> (Extracts Motherboard Information)</w:t>
      </w:r>
    </w:p>
    <w:p w14:paraId="52DAE268" w14:textId="77777777" w:rsidR="00B76468" w:rsidRDefault="00B76468" w:rsidP="00B76468">
      <w:pPr>
        <w:pStyle w:val="NoSpacing"/>
      </w:pPr>
      <w:proofErr w:type="spellStart"/>
      <w:r>
        <w:t>SerialNumber</w:t>
      </w:r>
      <w:proofErr w:type="spellEnd"/>
    </w:p>
    <w:p w14:paraId="322C843A" w14:textId="77777777" w:rsidR="00B76468" w:rsidRDefault="00B76468" w:rsidP="00B76468">
      <w:pPr>
        <w:pStyle w:val="NoSpacing"/>
      </w:pPr>
      <w:r>
        <w:t>Manufacturer</w:t>
      </w:r>
    </w:p>
    <w:p w14:paraId="70D973BE" w14:textId="77777777" w:rsidR="00B76468" w:rsidRDefault="00B76468" w:rsidP="00B76468">
      <w:pPr>
        <w:pStyle w:val="NoSpacing"/>
      </w:pPr>
      <w:r>
        <w:t>Model</w:t>
      </w:r>
    </w:p>
    <w:p w14:paraId="613A3596" w14:textId="77777777" w:rsidR="00B76468" w:rsidRDefault="00B76468" w:rsidP="00B76468">
      <w:pPr>
        <w:pStyle w:val="NoSpacing"/>
      </w:pPr>
      <w:r>
        <w:t>Product</w:t>
      </w:r>
    </w:p>
    <w:p w14:paraId="1126952F" w14:textId="77777777" w:rsidR="00B76468" w:rsidRDefault="00B76468" w:rsidP="00B76468">
      <w:pPr>
        <w:pStyle w:val="NoSpacing"/>
      </w:pPr>
      <w:proofErr w:type="spellStart"/>
      <w:r>
        <w:t>BIOSVersion</w:t>
      </w:r>
      <w:proofErr w:type="spellEnd"/>
    </w:p>
    <w:p w14:paraId="1035EFD0" w14:textId="77777777" w:rsidR="00B76468" w:rsidRDefault="00B76468" w:rsidP="00B76468">
      <w:pPr>
        <w:pStyle w:val="NoSpacing"/>
      </w:pPr>
      <w:r>
        <w:t>Category</w:t>
      </w:r>
    </w:p>
    <w:p w14:paraId="32263EA9" w14:textId="7251CC83" w:rsidR="00B76468" w:rsidRDefault="00B76468" w:rsidP="00B76468">
      <w:pPr>
        <w:pStyle w:val="NoSpacing"/>
      </w:pPr>
      <w:proofErr w:type="spellStart"/>
      <w:r>
        <w:t>CompatibleDevice</w:t>
      </w:r>
      <w:proofErr w:type="spellEnd"/>
    </w:p>
    <w:p w14:paraId="471FA152" w14:textId="237C97A4" w:rsidR="00B76468" w:rsidRDefault="00B76468" w:rsidP="00B76468">
      <w:pPr>
        <w:pStyle w:val="NoSpacing"/>
      </w:pPr>
    </w:p>
    <w:p w14:paraId="7DD221AD" w14:textId="58542590" w:rsidR="00B76468" w:rsidRDefault="00B76468" w:rsidP="00B76468">
      <w:pPr>
        <w:pStyle w:val="NoSpacing"/>
      </w:pPr>
      <w:proofErr w:type="spellStart"/>
      <w:r>
        <w:t>Memory.cs</w:t>
      </w:r>
      <w:proofErr w:type="spellEnd"/>
      <w:r>
        <w:t xml:space="preserve"> (Extracts Memory Information unlike other two classes above, it will </w:t>
      </w:r>
      <w:proofErr w:type="gramStart"/>
      <w:r>
        <w:t>having</w:t>
      </w:r>
      <w:proofErr w:type="gramEnd"/>
      <w:r>
        <w:t xml:space="preserve"> List as there are more than one Memory in a computer)</w:t>
      </w:r>
    </w:p>
    <w:p w14:paraId="6D8CD261" w14:textId="77777777" w:rsidR="00B76468" w:rsidRDefault="00B76468" w:rsidP="00B76468">
      <w:pPr>
        <w:pStyle w:val="NoSpacing"/>
      </w:pPr>
      <w:proofErr w:type="spellStart"/>
      <w:r>
        <w:t>SerialNumber</w:t>
      </w:r>
      <w:proofErr w:type="spellEnd"/>
    </w:p>
    <w:p w14:paraId="4E6FC1FB" w14:textId="77777777" w:rsidR="00B76468" w:rsidRDefault="00B76468" w:rsidP="00B76468">
      <w:pPr>
        <w:pStyle w:val="NoSpacing"/>
      </w:pPr>
      <w:r>
        <w:t>Model</w:t>
      </w:r>
    </w:p>
    <w:p w14:paraId="3071A602" w14:textId="77777777" w:rsidR="00B76468" w:rsidRDefault="00B76468" w:rsidP="00B76468">
      <w:pPr>
        <w:pStyle w:val="NoSpacing"/>
      </w:pPr>
      <w:r>
        <w:t>Manufacturer</w:t>
      </w:r>
    </w:p>
    <w:p w14:paraId="12FA5CD1" w14:textId="77777777" w:rsidR="00B76468" w:rsidRDefault="00B76468" w:rsidP="00B76468">
      <w:pPr>
        <w:pStyle w:val="NoSpacing"/>
      </w:pPr>
      <w:proofErr w:type="spellStart"/>
      <w:r>
        <w:t>PartNumber</w:t>
      </w:r>
      <w:proofErr w:type="spellEnd"/>
    </w:p>
    <w:p w14:paraId="29C77958" w14:textId="77777777" w:rsidR="00B76468" w:rsidRDefault="00B76468" w:rsidP="00B76468">
      <w:pPr>
        <w:pStyle w:val="NoSpacing"/>
      </w:pPr>
      <w:r>
        <w:t>Speed</w:t>
      </w:r>
    </w:p>
    <w:p w14:paraId="64870061" w14:textId="77777777" w:rsidR="00B76468" w:rsidRDefault="00B76468" w:rsidP="00B76468">
      <w:pPr>
        <w:pStyle w:val="NoSpacing"/>
      </w:pPr>
      <w:r>
        <w:t>Capacity</w:t>
      </w:r>
    </w:p>
    <w:p w14:paraId="2A267A28" w14:textId="77777777" w:rsidR="00B76468" w:rsidRDefault="00B76468" w:rsidP="00B76468">
      <w:pPr>
        <w:pStyle w:val="NoSpacing"/>
      </w:pPr>
      <w:proofErr w:type="spellStart"/>
      <w:r>
        <w:t>MemoryType</w:t>
      </w:r>
      <w:proofErr w:type="spellEnd"/>
    </w:p>
    <w:p w14:paraId="4155EDB1" w14:textId="2761ABCF" w:rsidR="00B76468" w:rsidRDefault="00B76468" w:rsidP="00B76468">
      <w:pPr>
        <w:pStyle w:val="NoSpacing"/>
      </w:pPr>
      <w:proofErr w:type="spellStart"/>
      <w:r>
        <w:t>CompatibleDevice</w:t>
      </w:r>
      <w:proofErr w:type="spellEnd"/>
    </w:p>
    <w:p w14:paraId="6908DC9E" w14:textId="140490FD" w:rsidR="00B76468" w:rsidRDefault="00B76468" w:rsidP="00B76468">
      <w:pPr>
        <w:pStyle w:val="NoSpacing"/>
      </w:pPr>
    </w:p>
    <w:p w14:paraId="39B30B0F" w14:textId="6766D24D" w:rsidR="00B76468" w:rsidRDefault="00B76468" w:rsidP="00B76468">
      <w:pPr>
        <w:pStyle w:val="NoSpacing"/>
      </w:pPr>
      <w:proofErr w:type="spellStart"/>
      <w:r>
        <w:t>NIC.cs</w:t>
      </w:r>
      <w:proofErr w:type="spellEnd"/>
      <w:r>
        <w:t xml:space="preserve"> (Extracts all network devices connected to computer. This is also a list as there are many network devices on a computer)</w:t>
      </w:r>
      <w:r>
        <w:br/>
      </w:r>
      <w:proofErr w:type="spellStart"/>
      <w:r>
        <w:t>MACAddress</w:t>
      </w:r>
      <w:proofErr w:type="spellEnd"/>
    </w:p>
    <w:p w14:paraId="24BC2122" w14:textId="77777777" w:rsidR="00B76468" w:rsidRDefault="00B76468" w:rsidP="00B76468">
      <w:pPr>
        <w:pStyle w:val="NoSpacing"/>
      </w:pPr>
      <w:r>
        <w:t>Model</w:t>
      </w:r>
    </w:p>
    <w:p w14:paraId="604FD14B" w14:textId="77777777" w:rsidR="00B76468" w:rsidRDefault="00B76468" w:rsidP="00B76468">
      <w:pPr>
        <w:pStyle w:val="NoSpacing"/>
      </w:pPr>
      <w:r>
        <w:t>Manufacturer</w:t>
      </w:r>
    </w:p>
    <w:p w14:paraId="711D1012" w14:textId="77777777" w:rsidR="00B76468" w:rsidRDefault="00B76468" w:rsidP="00B76468">
      <w:pPr>
        <w:pStyle w:val="NoSpacing"/>
      </w:pPr>
      <w:proofErr w:type="spellStart"/>
      <w:r>
        <w:t>ConnectionType</w:t>
      </w:r>
      <w:proofErr w:type="spellEnd"/>
    </w:p>
    <w:p w14:paraId="0E3AE97E" w14:textId="6E9ED3F3" w:rsidR="00B76468" w:rsidRDefault="00B76468" w:rsidP="00B76468">
      <w:pPr>
        <w:pStyle w:val="NoSpacing"/>
      </w:pPr>
      <w:proofErr w:type="spellStart"/>
      <w:r>
        <w:t>CompatibleDevice</w:t>
      </w:r>
      <w:proofErr w:type="spellEnd"/>
    </w:p>
    <w:p w14:paraId="5E35F468" w14:textId="56EE1F9C" w:rsidR="00B76468" w:rsidRDefault="00B76468" w:rsidP="00B76468">
      <w:pPr>
        <w:pStyle w:val="NoSpacing"/>
      </w:pPr>
    </w:p>
    <w:p w14:paraId="083F77BF" w14:textId="75B20E30" w:rsidR="00B76468" w:rsidRDefault="00B76468" w:rsidP="00B76468">
      <w:pPr>
        <w:pStyle w:val="NoSpacing"/>
      </w:pPr>
      <w:proofErr w:type="spellStart"/>
      <w:proofErr w:type="gramStart"/>
      <w:r>
        <w:t>Storage.cs</w:t>
      </w:r>
      <w:proofErr w:type="spellEnd"/>
      <w:r>
        <w:t>(</w:t>
      </w:r>
      <w:proofErr w:type="gramEnd"/>
      <w:r>
        <w:t xml:space="preserve">Extracts all </w:t>
      </w:r>
      <w:r>
        <w:t>storage</w:t>
      </w:r>
      <w:r>
        <w:t xml:space="preserve"> devices connected to computer. This is also a list as there are many </w:t>
      </w:r>
      <w:r>
        <w:t>storage</w:t>
      </w:r>
      <w:r>
        <w:t xml:space="preserve"> devices on a computer)</w:t>
      </w:r>
    </w:p>
    <w:p w14:paraId="0C3D44C7" w14:textId="77777777" w:rsidR="00B76468" w:rsidRDefault="00B76468" w:rsidP="00B76468">
      <w:pPr>
        <w:pStyle w:val="NoSpacing"/>
      </w:pPr>
      <w:proofErr w:type="spellStart"/>
      <w:r>
        <w:t>SerialNumber</w:t>
      </w:r>
      <w:proofErr w:type="spellEnd"/>
    </w:p>
    <w:p w14:paraId="25844DDA" w14:textId="77777777" w:rsidR="00B76468" w:rsidRDefault="00B76468" w:rsidP="00B76468">
      <w:pPr>
        <w:pStyle w:val="NoSpacing"/>
      </w:pPr>
      <w:r>
        <w:t>Model</w:t>
      </w:r>
    </w:p>
    <w:p w14:paraId="5FAB6994" w14:textId="77777777" w:rsidR="00B76468" w:rsidRDefault="00B76468" w:rsidP="00B76468">
      <w:pPr>
        <w:pStyle w:val="NoSpacing"/>
      </w:pPr>
      <w:r>
        <w:t>Manufacturer</w:t>
      </w:r>
    </w:p>
    <w:p w14:paraId="4DFE343F" w14:textId="77777777" w:rsidR="00B76468" w:rsidRDefault="00B76468" w:rsidP="00B76468">
      <w:pPr>
        <w:pStyle w:val="NoSpacing"/>
      </w:pPr>
      <w:proofErr w:type="spellStart"/>
      <w:r>
        <w:t>DeviceID</w:t>
      </w:r>
      <w:proofErr w:type="spellEnd"/>
    </w:p>
    <w:p w14:paraId="2C273ACA" w14:textId="77777777" w:rsidR="00B76468" w:rsidRDefault="00B76468" w:rsidP="00B76468">
      <w:pPr>
        <w:pStyle w:val="NoSpacing"/>
      </w:pPr>
      <w:r>
        <w:t>MediaType</w:t>
      </w:r>
    </w:p>
    <w:p w14:paraId="7807326B" w14:textId="77777777" w:rsidR="00B76468" w:rsidRDefault="00B76468" w:rsidP="00B76468">
      <w:pPr>
        <w:pStyle w:val="NoSpacing"/>
      </w:pPr>
      <w:r>
        <w:t>Capacity</w:t>
      </w:r>
    </w:p>
    <w:p w14:paraId="4726274F" w14:textId="77777777" w:rsidR="00B76468" w:rsidRDefault="00B76468" w:rsidP="00B76468">
      <w:pPr>
        <w:pStyle w:val="NoSpacing"/>
      </w:pPr>
      <w:proofErr w:type="spellStart"/>
      <w:r>
        <w:t>InterfaceType</w:t>
      </w:r>
      <w:proofErr w:type="spellEnd"/>
    </w:p>
    <w:p w14:paraId="2F2004EF" w14:textId="04DD72FA" w:rsidR="00B76468" w:rsidRDefault="00B76468" w:rsidP="00B76468">
      <w:pPr>
        <w:pStyle w:val="NoSpacing"/>
      </w:pPr>
      <w:proofErr w:type="spellStart"/>
      <w:r>
        <w:t>CompatibleDevice</w:t>
      </w:r>
      <w:proofErr w:type="spellEnd"/>
    </w:p>
    <w:p w14:paraId="3E90A47B" w14:textId="4E02DD59" w:rsidR="002319F5" w:rsidRDefault="002319F5" w:rsidP="00B76468">
      <w:pPr>
        <w:pStyle w:val="NoSpacing"/>
      </w:pPr>
    </w:p>
    <w:p w14:paraId="7A2625C4" w14:textId="58AC9FEC" w:rsidR="002319F5" w:rsidRDefault="002319F5" w:rsidP="002319F5">
      <w:pPr>
        <w:pStyle w:val="NoSpacing"/>
      </w:pPr>
      <w:proofErr w:type="spellStart"/>
      <w:proofErr w:type="gramStart"/>
      <w:r>
        <w:t>CPU.cs</w:t>
      </w:r>
      <w:proofErr w:type="spellEnd"/>
      <w:r>
        <w:t>(</w:t>
      </w:r>
      <w:proofErr w:type="gramEnd"/>
      <w:r>
        <w:t xml:space="preserve">Extracts all </w:t>
      </w:r>
      <w:proofErr w:type="spellStart"/>
      <w:r>
        <w:t>cpu</w:t>
      </w:r>
      <w:proofErr w:type="spellEnd"/>
      <w:r>
        <w:t xml:space="preserve"> connected to computer. This is also a list as there are many </w:t>
      </w:r>
      <w:proofErr w:type="spellStart"/>
      <w:r>
        <w:t>cpu</w:t>
      </w:r>
      <w:proofErr w:type="spellEnd"/>
      <w:r>
        <w:t xml:space="preserve"> </w:t>
      </w:r>
      <w:r>
        <w:t>on a computer)</w:t>
      </w:r>
    </w:p>
    <w:p w14:paraId="5EF270ED" w14:textId="2483DAF9" w:rsidR="002319F5" w:rsidRDefault="002319F5" w:rsidP="00B76468">
      <w:pPr>
        <w:pStyle w:val="NoSpacing"/>
      </w:pPr>
    </w:p>
    <w:p w14:paraId="202B9DCB" w14:textId="77777777" w:rsidR="002319F5" w:rsidRDefault="002319F5" w:rsidP="002319F5">
      <w:pPr>
        <w:pStyle w:val="NoSpacing"/>
      </w:pPr>
      <w:proofErr w:type="spellStart"/>
      <w:r>
        <w:lastRenderedPageBreak/>
        <w:t>SerialNumber</w:t>
      </w:r>
      <w:proofErr w:type="spellEnd"/>
    </w:p>
    <w:p w14:paraId="44512B98" w14:textId="77777777" w:rsidR="002319F5" w:rsidRDefault="002319F5" w:rsidP="002319F5">
      <w:pPr>
        <w:pStyle w:val="NoSpacing"/>
      </w:pPr>
      <w:r>
        <w:t>Model</w:t>
      </w:r>
    </w:p>
    <w:p w14:paraId="79023E8E" w14:textId="77777777" w:rsidR="002319F5" w:rsidRDefault="002319F5" w:rsidP="002319F5">
      <w:pPr>
        <w:pStyle w:val="NoSpacing"/>
      </w:pPr>
      <w:r>
        <w:t>Manufacturer</w:t>
      </w:r>
    </w:p>
    <w:p w14:paraId="6626D3B5" w14:textId="77777777" w:rsidR="002319F5" w:rsidRDefault="002319F5" w:rsidP="002319F5">
      <w:pPr>
        <w:pStyle w:val="NoSpacing"/>
      </w:pPr>
      <w:proofErr w:type="spellStart"/>
      <w:r>
        <w:t>DeviceID</w:t>
      </w:r>
      <w:proofErr w:type="spellEnd"/>
    </w:p>
    <w:p w14:paraId="7A94A5FC" w14:textId="77777777" w:rsidR="002319F5" w:rsidRDefault="002319F5" w:rsidP="002319F5">
      <w:pPr>
        <w:pStyle w:val="NoSpacing"/>
      </w:pPr>
      <w:proofErr w:type="spellStart"/>
      <w:r>
        <w:t>SocketType</w:t>
      </w:r>
      <w:proofErr w:type="spellEnd"/>
    </w:p>
    <w:p w14:paraId="7BE7C2DD" w14:textId="718011CC" w:rsidR="002319F5" w:rsidRDefault="002319F5" w:rsidP="002319F5">
      <w:pPr>
        <w:pStyle w:val="NoSpacing"/>
      </w:pPr>
      <w:proofErr w:type="spellStart"/>
      <w:r>
        <w:t>CompatibleDevice</w:t>
      </w:r>
      <w:proofErr w:type="spellEnd"/>
    </w:p>
    <w:p w14:paraId="5937C2FB" w14:textId="4B400B66" w:rsidR="002319F5" w:rsidRDefault="002319F5" w:rsidP="002319F5">
      <w:pPr>
        <w:pStyle w:val="NoSpacing"/>
      </w:pPr>
    </w:p>
    <w:p w14:paraId="20D44690" w14:textId="5D4968ED" w:rsidR="002319F5" w:rsidRDefault="002319F5" w:rsidP="002319F5">
      <w:pPr>
        <w:pStyle w:val="NoSpacing"/>
      </w:pPr>
      <w:r>
        <w:t xml:space="preserve">Each class has </w:t>
      </w:r>
      <w:proofErr w:type="spellStart"/>
      <w:r>
        <w:t>CompatibleDevice</w:t>
      </w:r>
      <w:proofErr w:type="spellEnd"/>
      <w:r>
        <w:t xml:space="preserve"> property, this is going to be the device model. </w:t>
      </w:r>
    </w:p>
    <w:p w14:paraId="644B3B84" w14:textId="3537149D" w:rsidR="002319F5" w:rsidRDefault="002319F5" w:rsidP="002319F5">
      <w:pPr>
        <w:pStyle w:val="NoSpacing"/>
      </w:pPr>
    </w:p>
    <w:p w14:paraId="1D1EA6D3" w14:textId="43ED0558" w:rsidR="002319F5" w:rsidRDefault="002319F5" w:rsidP="002319F5">
      <w:pPr>
        <w:pStyle w:val="NoSpacing"/>
      </w:pPr>
      <w:r>
        <w:t xml:space="preserve">I don’t need the code to get this hardware properties for each class. </w:t>
      </w:r>
      <w:r>
        <w:br/>
        <w:t>What I need is to design my classes correctly so that I can save hardware information of each computer in a database</w:t>
      </w:r>
    </w:p>
    <w:p w14:paraId="73021753" w14:textId="0AA3BBF0" w:rsidR="002319F5" w:rsidRPr="002319F5" w:rsidRDefault="002319F5" w:rsidP="002319F5">
      <w:pPr>
        <w:pStyle w:val="NoSpacing"/>
        <w:rPr>
          <w:b/>
          <w:bCs/>
        </w:rPr>
      </w:pPr>
    </w:p>
    <w:p w14:paraId="434F6CE9" w14:textId="5911F924" w:rsidR="002319F5" w:rsidRDefault="002319F5" w:rsidP="002319F5">
      <w:pPr>
        <w:pStyle w:val="NoSpacing"/>
      </w:pPr>
    </w:p>
    <w:p w14:paraId="218FB365" w14:textId="7586C121" w:rsidR="007D7F6B" w:rsidRDefault="007D7F6B">
      <w:r>
        <w:br w:type="page"/>
      </w:r>
    </w:p>
    <w:p w14:paraId="199B0FA9" w14:textId="77777777" w:rsidR="007D7F6B" w:rsidRDefault="007D7F6B" w:rsidP="007D7F6B">
      <w:pPr>
        <w:pStyle w:val="NoSpacing"/>
      </w:pPr>
      <w:proofErr w:type="spellStart"/>
      <w:r>
        <w:lastRenderedPageBreak/>
        <w:t>Device.cs</w:t>
      </w:r>
      <w:proofErr w:type="spellEnd"/>
      <w:r>
        <w:t xml:space="preserve"> (Extract Basic Device Information)</w:t>
      </w:r>
    </w:p>
    <w:p w14:paraId="6CB48016" w14:textId="59B4000B" w:rsidR="007D7F6B" w:rsidRDefault="007D7F6B" w:rsidP="007D7F6B">
      <w:pPr>
        <w:pStyle w:val="NoSpacing"/>
      </w:pPr>
      <w:proofErr w:type="spellStart"/>
      <w:r>
        <w:t>SerialNumber</w:t>
      </w:r>
      <w:proofErr w:type="spellEnd"/>
    </w:p>
    <w:p w14:paraId="69728F6B" w14:textId="763D3CF8" w:rsidR="007D7F6B" w:rsidRDefault="007D7F6B" w:rsidP="007D7F6B">
      <w:pPr>
        <w:pStyle w:val="NoSpacing"/>
      </w:pPr>
      <w:proofErr w:type="spellStart"/>
      <w:r>
        <w:t>CurrentBIOSVersion</w:t>
      </w:r>
      <w:proofErr w:type="spellEnd"/>
    </w:p>
    <w:p w14:paraId="63A2C6F3" w14:textId="77777777" w:rsidR="007D7F6B" w:rsidRDefault="007D7F6B" w:rsidP="007D7F6B">
      <w:pPr>
        <w:pStyle w:val="NoSpacing"/>
      </w:pPr>
      <w:r>
        <w:t>Manufacturer</w:t>
      </w:r>
    </w:p>
    <w:p w14:paraId="76B734F6" w14:textId="77777777" w:rsidR="007D7F6B" w:rsidRDefault="007D7F6B" w:rsidP="007D7F6B">
      <w:pPr>
        <w:pStyle w:val="NoSpacing"/>
      </w:pPr>
      <w:r>
        <w:t>Model</w:t>
      </w:r>
    </w:p>
    <w:p w14:paraId="6D77B5A7" w14:textId="77777777" w:rsidR="007D7F6B" w:rsidRDefault="007D7F6B" w:rsidP="007D7F6B">
      <w:pPr>
        <w:pStyle w:val="NoSpacing"/>
      </w:pPr>
      <w:proofErr w:type="spellStart"/>
      <w:r>
        <w:t>ModelYear</w:t>
      </w:r>
      <w:proofErr w:type="spellEnd"/>
    </w:p>
    <w:p w14:paraId="2480C447" w14:textId="77777777" w:rsidR="007D7F6B" w:rsidRDefault="007D7F6B" w:rsidP="007D7F6B">
      <w:pPr>
        <w:pStyle w:val="NoSpacing"/>
      </w:pPr>
      <w:proofErr w:type="spellStart"/>
      <w:r>
        <w:t>PartNumber</w:t>
      </w:r>
      <w:proofErr w:type="spellEnd"/>
    </w:p>
    <w:p w14:paraId="7AF68DF6" w14:textId="77777777" w:rsidR="007D7F6B" w:rsidRDefault="007D7F6B" w:rsidP="007D7F6B">
      <w:pPr>
        <w:pStyle w:val="NoSpacing"/>
      </w:pPr>
      <w:proofErr w:type="spellStart"/>
      <w:r>
        <w:t>DeviceType</w:t>
      </w:r>
      <w:proofErr w:type="spellEnd"/>
    </w:p>
    <w:p w14:paraId="5FB12315" w14:textId="3CF09EBD" w:rsidR="007D7F6B" w:rsidRDefault="007D7F6B" w:rsidP="007D7F6B">
      <w:pPr>
        <w:pStyle w:val="NoSpacing"/>
      </w:pPr>
      <w:r>
        <w:t>Category</w:t>
      </w:r>
    </w:p>
    <w:p w14:paraId="76068409" w14:textId="5F93EC10" w:rsidR="007D7F6B" w:rsidRDefault="007D7F6B" w:rsidP="007D7F6B">
      <w:pPr>
        <w:pStyle w:val="NoSpacing"/>
      </w:pPr>
      <w:proofErr w:type="spellStart"/>
      <w:r w:rsidRPr="007D7F6B">
        <w:t>MotherboardId</w:t>
      </w:r>
      <w:proofErr w:type="spellEnd"/>
      <w:r w:rsidRPr="007D7F6B">
        <w:t xml:space="preserve"> (Foreign Key)</w:t>
      </w:r>
    </w:p>
    <w:p w14:paraId="299BBB44" w14:textId="77777777" w:rsidR="007D7F6B" w:rsidRDefault="007D7F6B" w:rsidP="007D7F6B">
      <w:pPr>
        <w:pStyle w:val="NoSpacing"/>
      </w:pPr>
    </w:p>
    <w:p w14:paraId="566BE2FD" w14:textId="77777777" w:rsidR="007D7F6B" w:rsidRDefault="007D7F6B" w:rsidP="007D7F6B">
      <w:pPr>
        <w:pStyle w:val="NoSpacing"/>
      </w:pPr>
      <w:proofErr w:type="spellStart"/>
      <w:r>
        <w:t>Motherboard.cs</w:t>
      </w:r>
      <w:proofErr w:type="spellEnd"/>
      <w:r>
        <w:t xml:space="preserve"> (Extracts Motherboard Information)</w:t>
      </w:r>
    </w:p>
    <w:p w14:paraId="03EFE219" w14:textId="77777777" w:rsidR="007D7F6B" w:rsidRDefault="007D7F6B" w:rsidP="007D7F6B">
      <w:pPr>
        <w:pStyle w:val="NoSpacing"/>
      </w:pPr>
      <w:proofErr w:type="spellStart"/>
      <w:r>
        <w:t>SerialNumber</w:t>
      </w:r>
      <w:proofErr w:type="spellEnd"/>
    </w:p>
    <w:p w14:paraId="24C198EC" w14:textId="77777777" w:rsidR="007D7F6B" w:rsidRDefault="007D7F6B" w:rsidP="007D7F6B">
      <w:pPr>
        <w:pStyle w:val="NoSpacing"/>
      </w:pPr>
      <w:r>
        <w:t>Manufacturer</w:t>
      </w:r>
    </w:p>
    <w:p w14:paraId="32146649" w14:textId="77777777" w:rsidR="007D7F6B" w:rsidRDefault="007D7F6B" w:rsidP="007D7F6B">
      <w:pPr>
        <w:pStyle w:val="NoSpacing"/>
      </w:pPr>
      <w:r>
        <w:t>Model</w:t>
      </w:r>
    </w:p>
    <w:p w14:paraId="53A4BC1C" w14:textId="77777777" w:rsidR="007D7F6B" w:rsidRDefault="007D7F6B" w:rsidP="007D7F6B">
      <w:pPr>
        <w:pStyle w:val="NoSpacing"/>
      </w:pPr>
      <w:r>
        <w:t>Product</w:t>
      </w:r>
    </w:p>
    <w:p w14:paraId="71D163D9" w14:textId="77777777" w:rsidR="007D7F6B" w:rsidRDefault="007D7F6B" w:rsidP="007D7F6B">
      <w:pPr>
        <w:pStyle w:val="NoSpacing"/>
      </w:pPr>
      <w:proofErr w:type="spellStart"/>
      <w:r>
        <w:t>BIOSVersion</w:t>
      </w:r>
      <w:proofErr w:type="spellEnd"/>
    </w:p>
    <w:p w14:paraId="08F06855" w14:textId="77777777" w:rsidR="007D7F6B" w:rsidRDefault="007D7F6B" w:rsidP="007D7F6B">
      <w:pPr>
        <w:pStyle w:val="NoSpacing"/>
      </w:pPr>
      <w:r>
        <w:t>Category</w:t>
      </w:r>
    </w:p>
    <w:p w14:paraId="09DF38F5" w14:textId="77777777" w:rsidR="007D7F6B" w:rsidRDefault="007D7F6B" w:rsidP="007D7F6B">
      <w:pPr>
        <w:pStyle w:val="NoSpacing"/>
      </w:pPr>
      <w:proofErr w:type="spellStart"/>
      <w:r>
        <w:t>CompatibleDevice</w:t>
      </w:r>
      <w:proofErr w:type="spellEnd"/>
    </w:p>
    <w:p w14:paraId="5398CBB2" w14:textId="77777777" w:rsidR="007D7F6B" w:rsidRDefault="007D7F6B" w:rsidP="007D7F6B">
      <w:pPr>
        <w:pStyle w:val="NoSpacing"/>
      </w:pPr>
    </w:p>
    <w:p w14:paraId="27CB4A73" w14:textId="77777777" w:rsidR="007D7F6B" w:rsidRDefault="007D7F6B" w:rsidP="007D7F6B">
      <w:pPr>
        <w:pStyle w:val="NoSpacing"/>
      </w:pPr>
      <w:proofErr w:type="spellStart"/>
      <w:r>
        <w:t>Memory.cs</w:t>
      </w:r>
      <w:proofErr w:type="spellEnd"/>
      <w:r>
        <w:t xml:space="preserve"> (Extracts Memory Information unlike other two classes above, it will </w:t>
      </w:r>
      <w:proofErr w:type="gramStart"/>
      <w:r>
        <w:t>having</w:t>
      </w:r>
      <w:proofErr w:type="gramEnd"/>
      <w:r>
        <w:t xml:space="preserve"> List as there are more than one Memory in a computer)</w:t>
      </w:r>
    </w:p>
    <w:p w14:paraId="3CF3EF00" w14:textId="77777777" w:rsidR="007D7F6B" w:rsidRDefault="007D7F6B" w:rsidP="007D7F6B">
      <w:pPr>
        <w:pStyle w:val="NoSpacing"/>
      </w:pPr>
      <w:proofErr w:type="spellStart"/>
      <w:r>
        <w:t>SerialNumber</w:t>
      </w:r>
      <w:proofErr w:type="spellEnd"/>
    </w:p>
    <w:p w14:paraId="7524A8F1" w14:textId="77777777" w:rsidR="007D7F6B" w:rsidRDefault="007D7F6B" w:rsidP="007D7F6B">
      <w:pPr>
        <w:pStyle w:val="NoSpacing"/>
      </w:pPr>
      <w:r>
        <w:t>Model</w:t>
      </w:r>
    </w:p>
    <w:p w14:paraId="1A720C81" w14:textId="77777777" w:rsidR="007D7F6B" w:rsidRDefault="007D7F6B" w:rsidP="007D7F6B">
      <w:pPr>
        <w:pStyle w:val="NoSpacing"/>
      </w:pPr>
      <w:r>
        <w:t>Manufacturer</w:t>
      </w:r>
    </w:p>
    <w:p w14:paraId="24567A85" w14:textId="77777777" w:rsidR="007D7F6B" w:rsidRDefault="007D7F6B" w:rsidP="007D7F6B">
      <w:pPr>
        <w:pStyle w:val="NoSpacing"/>
      </w:pPr>
      <w:proofErr w:type="spellStart"/>
      <w:r>
        <w:t>PartNumber</w:t>
      </w:r>
      <w:proofErr w:type="spellEnd"/>
    </w:p>
    <w:p w14:paraId="24A70900" w14:textId="77777777" w:rsidR="007D7F6B" w:rsidRDefault="007D7F6B" w:rsidP="007D7F6B">
      <w:pPr>
        <w:pStyle w:val="NoSpacing"/>
      </w:pPr>
      <w:r>
        <w:t>Speed</w:t>
      </w:r>
    </w:p>
    <w:p w14:paraId="3710FFD2" w14:textId="77777777" w:rsidR="007D7F6B" w:rsidRDefault="007D7F6B" w:rsidP="007D7F6B">
      <w:pPr>
        <w:pStyle w:val="NoSpacing"/>
      </w:pPr>
      <w:r>
        <w:t>Capacity</w:t>
      </w:r>
    </w:p>
    <w:p w14:paraId="2232E552" w14:textId="77777777" w:rsidR="007D7F6B" w:rsidRDefault="007D7F6B" w:rsidP="007D7F6B">
      <w:pPr>
        <w:pStyle w:val="NoSpacing"/>
      </w:pPr>
      <w:proofErr w:type="spellStart"/>
      <w:r>
        <w:t>MemoryType</w:t>
      </w:r>
      <w:proofErr w:type="spellEnd"/>
    </w:p>
    <w:p w14:paraId="15943FF3" w14:textId="77777777" w:rsidR="007D7F6B" w:rsidRDefault="007D7F6B" w:rsidP="007D7F6B">
      <w:pPr>
        <w:pStyle w:val="NoSpacing"/>
      </w:pPr>
      <w:proofErr w:type="spellStart"/>
      <w:r>
        <w:t>CompatibleDevice</w:t>
      </w:r>
      <w:proofErr w:type="spellEnd"/>
    </w:p>
    <w:p w14:paraId="736619DA" w14:textId="77777777" w:rsidR="007D7F6B" w:rsidRDefault="007D7F6B" w:rsidP="007D7F6B">
      <w:pPr>
        <w:pStyle w:val="NoSpacing"/>
      </w:pPr>
    </w:p>
    <w:p w14:paraId="2EFAB276" w14:textId="77777777" w:rsidR="007D7F6B" w:rsidRDefault="007D7F6B" w:rsidP="007D7F6B">
      <w:pPr>
        <w:pStyle w:val="NoSpacing"/>
      </w:pPr>
      <w:proofErr w:type="spellStart"/>
      <w:r>
        <w:t>NIC.cs</w:t>
      </w:r>
      <w:proofErr w:type="spellEnd"/>
      <w:r>
        <w:t xml:space="preserve"> (Extracts all network devices connected to computer. This is also a list as there are many network devices on a computer)</w:t>
      </w:r>
      <w:r>
        <w:br/>
      </w:r>
      <w:proofErr w:type="spellStart"/>
      <w:r>
        <w:t>MACAddress</w:t>
      </w:r>
      <w:proofErr w:type="spellEnd"/>
    </w:p>
    <w:p w14:paraId="629D32DB" w14:textId="77777777" w:rsidR="007D7F6B" w:rsidRDefault="007D7F6B" w:rsidP="007D7F6B">
      <w:pPr>
        <w:pStyle w:val="NoSpacing"/>
      </w:pPr>
      <w:r>
        <w:t>Model</w:t>
      </w:r>
    </w:p>
    <w:p w14:paraId="43B4DB2B" w14:textId="77777777" w:rsidR="007D7F6B" w:rsidRDefault="007D7F6B" w:rsidP="007D7F6B">
      <w:pPr>
        <w:pStyle w:val="NoSpacing"/>
      </w:pPr>
      <w:r>
        <w:t>Manufacturer</w:t>
      </w:r>
    </w:p>
    <w:p w14:paraId="0C48D1C6" w14:textId="77777777" w:rsidR="007D7F6B" w:rsidRDefault="007D7F6B" w:rsidP="007D7F6B">
      <w:pPr>
        <w:pStyle w:val="NoSpacing"/>
      </w:pPr>
      <w:proofErr w:type="spellStart"/>
      <w:r>
        <w:t>ConnectionType</w:t>
      </w:r>
      <w:proofErr w:type="spellEnd"/>
    </w:p>
    <w:p w14:paraId="60A4418A" w14:textId="77777777" w:rsidR="007D7F6B" w:rsidRDefault="007D7F6B" w:rsidP="007D7F6B">
      <w:pPr>
        <w:pStyle w:val="NoSpacing"/>
      </w:pPr>
      <w:proofErr w:type="spellStart"/>
      <w:r>
        <w:t>CompatibleDevice</w:t>
      </w:r>
      <w:proofErr w:type="spellEnd"/>
    </w:p>
    <w:p w14:paraId="18733635" w14:textId="77777777" w:rsidR="007D7F6B" w:rsidRDefault="007D7F6B" w:rsidP="007D7F6B">
      <w:pPr>
        <w:pStyle w:val="NoSpacing"/>
      </w:pPr>
    </w:p>
    <w:p w14:paraId="16F35863" w14:textId="77777777" w:rsidR="007D7F6B" w:rsidRDefault="007D7F6B" w:rsidP="007D7F6B">
      <w:pPr>
        <w:pStyle w:val="NoSpacing"/>
      </w:pPr>
      <w:proofErr w:type="spellStart"/>
      <w:proofErr w:type="gramStart"/>
      <w:r>
        <w:t>Storage.cs</w:t>
      </w:r>
      <w:proofErr w:type="spellEnd"/>
      <w:r>
        <w:t>(</w:t>
      </w:r>
      <w:proofErr w:type="gramEnd"/>
      <w:r>
        <w:t>Extracts all storage devices connected to computer. This is also a list as there are many storage devices on a computer)</w:t>
      </w:r>
    </w:p>
    <w:p w14:paraId="10928C3C" w14:textId="77777777" w:rsidR="007D7F6B" w:rsidRDefault="007D7F6B" w:rsidP="007D7F6B">
      <w:pPr>
        <w:pStyle w:val="NoSpacing"/>
      </w:pPr>
      <w:proofErr w:type="spellStart"/>
      <w:r>
        <w:t>SerialNumber</w:t>
      </w:r>
      <w:proofErr w:type="spellEnd"/>
    </w:p>
    <w:p w14:paraId="611A8B19" w14:textId="77777777" w:rsidR="007D7F6B" w:rsidRDefault="007D7F6B" w:rsidP="007D7F6B">
      <w:pPr>
        <w:pStyle w:val="NoSpacing"/>
      </w:pPr>
      <w:r>
        <w:t>Model</w:t>
      </w:r>
    </w:p>
    <w:p w14:paraId="52572BDA" w14:textId="77777777" w:rsidR="007D7F6B" w:rsidRDefault="007D7F6B" w:rsidP="007D7F6B">
      <w:pPr>
        <w:pStyle w:val="NoSpacing"/>
      </w:pPr>
      <w:r>
        <w:t>Manufacturer</w:t>
      </w:r>
    </w:p>
    <w:p w14:paraId="753A2801" w14:textId="77777777" w:rsidR="007D7F6B" w:rsidRDefault="007D7F6B" w:rsidP="007D7F6B">
      <w:pPr>
        <w:pStyle w:val="NoSpacing"/>
      </w:pPr>
      <w:proofErr w:type="spellStart"/>
      <w:r>
        <w:t>DeviceID</w:t>
      </w:r>
      <w:proofErr w:type="spellEnd"/>
    </w:p>
    <w:p w14:paraId="531D9816" w14:textId="77777777" w:rsidR="007D7F6B" w:rsidRDefault="007D7F6B" w:rsidP="007D7F6B">
      <w:pPr>
        <w:pStyle w:val="NoSpacing"/>
      </w:pPr>
      <w:r>
        <w:t>MediaType</w:t>
      </w:r>
    </w:p>
    <w:p w14:paraId="31606939" w14:textId="77777777" w:rsidR="007D7F6B" w:rsidRDefault="007D7F6B" w:rsidP="007D7F6B">
      <w:pPr>
        <w:pStyle w:val="NoSpacing"/>
      </w:pPr>
      <w:r>
        <w:t>Capacity</w:t>
      </w:r>
    </w:p>
    <w:p w14:paraId="5AB17264" w14:textId="77777777" w:rsidR="007D7F6B" w:rsidRDefault="007D7F6B" w:rsidP="007D7F6B">
      <w:pPr>
        <w:pStyle w:val="NoSpacing"/>
      </w:pPr>
      <w:proofErr w:type="spellStart"/>
      <w:r>
        <w:t>InterfaceType</w:t>
      </w:r>
      <w:proofErr w:type="spellEnd"/>
    </w:p>
    <w:p w14:paraId="647E597E" w14:textId="77777777" w:rsidR="007D7F6B" w:rsidRDefault="007D7F6B" w:rsidP="007D7F6B">
      <w:pPr>
        <w:pStyle w:val="NoSpacing"/>
      </w:pPr>
      <w:proofErr w:type="spellStart"/>
      <w:r>
        <w:t>CompatibleDevice</w:t>
      </w:r>
      <w:proofErr w:type="spellEnd"/>
    </w:p>
    <w:p w14:paraId="5E3C1794" w14:textId="77777777" w:rsidR="007D7F6B" w:rsidRDefault="007D7F6B" w:rsidP="007D7F6B">
      <w:pPr>
        <w:pStyle w:val="NoSpacing"/>
      </w:pPr>
    </w:p>
    <w:p w14:paraId="42617CAE" w14:textId="77777777" w:rsidR="007D7F6B" w:rsidRDefault="007D7F6B" w:rsidP="007D7F6B">
      <w:pPr>
        <w:pStyle w:val="NoSpacing"/>
      </w:pPr>
      <w:proofErr w:type="spellStart"/>
      <w:proofErr w:type="gramStart"/>
      <w:r>
        <w:t>CPU.cs</w:t>
      </w:r>
      <w:proofErr w:type="spellEnd"/>
      <w:r>
        <w:t>(</w:t>
      </w:r>
      <w:proofErr w:type="gramEnd"/>
      <w:r>
        <w:t xml:space="preserve">Extracts all </w:t>
      </w:r>
      <w:proofErr w:type="spellStart"/>
      <w:r>
        <w:t>cpu</w:t>
      </w:r>
      <w:proofErr w:type="spellEnd"/>
      <w:r>
        <w:t xml:space="preserve"> connected to computer. This is also a list as there are many </w:t>
      </w:r>
      <w:proofErr w:type="spellStart"/>
      <w:r>
        <w:t>cpu</w:t>
      </w:r>
      <w:proofErr w:type="spellEnd"/>
      <w:r>
        <w:t xml:space="preserve"> on a computer)</w:t>
      </w:r>
    </w:p>
    <w:p w14:paraId="30F8F8FA" w14:textId="77777777" w:rsidR="007D7F6B" w:rsidRDefault="007D7F6B" w:rsidP="007D7F6B">
      <w:pPr>
        <w:pStyle w:val="NoSpacing"/>
      </w:pPr>
    </w:p>
    <w:p w14:paraId="5A745986" w14:textId="77777777" w:rsidR="007D7F6B" w:rsidRDefault="007D7F6B" w:rsidP="007D7F6B">
      <w:pPr>
        <w:pStyle w:val="NoSpacing"/>
      </w:pPr>
      <w:proofErr w:type="spellStart"/>
      <w:r>
        <w:t>SerialNumber</w:t>
      </w:r>
      <w:proofErr w:type="spellEnd"/>
    </w:p>
    <w:p w14:paraId="3C9B4731" w14:textId="77777777" w:rsidR="007D7F6B" w:rsidRDefault="007D7F6B" w:rsidP="007D7F6B">
      <w:pPr>
        <w:pStyle w:val="NoSpacing"/>
      </w:pPr>
      <w:r>
        <w:t>Model</w:t>
      </w:r>
    </w:p>
    <w:p w14:paraId="2C06F0A7" w14:textId="77777777" w:rsidR="007D7F6B" w:rsidRDefault="007D7F6B" w:rsidP="007D7F6B">
      <w:pPr>
        <w:pStyle w:val="NoSpacing"/>
      </w:pPr>
      <w:r>
        <w:t>Manufacturer</w:t>
      </w:r>
    </w:p>
    <w:p w14:paraId="214B05F2" w14:textId="77777777" w:rsidR="007D7F6B" w:rsidRDefault="007D7F6B" w:rsidP="007D7F6B">
      <w:pPr>
        <w:pStyle w:val="NoSpacing"/>
      </w:pPr>
      <w:proofErr w:type="spellStart"/>
      <w:r>
        <w:t>DeviceID</w:t>
      </w:r>
      <w:proofErr w:type="spellEnd"/>
    </w:p>
    <w:p w14:paraId="562FCF22" w14:textId="77777777" w:rsidR="007D7F6B" w:rsidRDefault="007D7F6B" w:rsidP="007D7F6B">
      <w:pPr>
        <w:pStyle w:val="NoSpacing"/>
      </w:pPr>
      <w:proofErr w:type="spellStart"/>
      <w:r>
        <w:t>SocketType</w:t>
      </w:r>
      <w:proofErr w:type="spellEnd"/>
    </w:p>
    <w:p w14:paraId="4DAC0FCA" w14:textId="032A2A5D" w:rsidR="002319F5" w:rsidRPr="00B76468" w:rsidRDefault="007D7F6B" w:rsidP="007D7F6B">
      <w:pPr>
        <w:pStyle w:val="NoSpacing"/>
      </w:pPr>
      <w:proofErr w:type="spellStart"/>
      <w:r>
        <w:t>CompatibleDevice</w:t>
      </w:r>
      <w:proofErr w:type="spellEnd"/>
    </w:p>
    <w:sectPr w:rsidR="002319F5" w:rsidRPr="00B76468" w:rsidSect="00AE7E84">
      <w:pgSz w:w="11909" w:h="16834" w:code="9"/>
      <w:pgMar w:top="576" w:right="576" w:bottom="576" w:left="576" w:header="720" w:footer="720" w:gutter="0"/>
      <w:paperSrc w:first="258" w:other="2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FAA"/>
    <w:multiLevelType w:val="multilevel"/>
    <w:tmpl w:val="C90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68"/>
    <w:rsid w:val="002319F5"/>
    <w:rsid w:val="00282E28"/>
    <w:rsid w:val="004473C8"/>
    <w:rsid w:val="006478A7"/>
    <w:rsid w:val="007D7F6B"/>
    <w:rsid w:val="00AE7E84"/>
    <w:rsid w:val="00B7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92EC"/>
  <w15:chartTrackingRefBased/>
  <w15:docId w15:val="{90AAFB7F-C5EB-428E-ABAE-738922B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10User\Documents\Custom%20Office%20Templates\A4Narr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A4Narrow.dotx</Template>
  <TotalTime>394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Narrow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Narrow</dc:title>
  <dc:subject/>
  <dc:creator>Windows 10 User</dc:creator>
  <cp:keywords>A4 Narrow;A4;Tray2</cp:keywords>
  <dc:description/>
  <cp:lastModifiedBy>Solid Snake</cp:lastModifiedBy>
  <cp:revision>3</cp:revision>
  <dcterms:created xsi:type="dcterms:W3CDTF">2024-07-29T03:49:00Z</dcterms:created>
  <dcterms:modified xsi:type="dcterms:W3CDTF">2024-07-29T10:23:00Z</dcterms:modified>
</cp:coreProperties>
</file>